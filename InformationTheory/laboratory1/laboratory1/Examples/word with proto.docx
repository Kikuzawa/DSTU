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150C" w:rsidRDefault="00DC1346" w14:paraId="2AAC5369" w14:textId="18BCE1D4">
      <w:r>
        <w:t>АВТОМАТОВ НЕТ</w:t>
      </w:r>
    </w:p>
    <w:p w:rsidR="004C135A" w:rsidRDefault="004C135A" w14:paraId="21303319" w14:textId="5124F895"/>
    <w:p w:rsidR="004C135A" w:rsidP="004C135A" w:rsidRDefault="004C135A" w14:paraId="1261564E" w14:textId="743F40D6">
      <w:pPr>
        <w:ind w:firstLine="0"/>
      </w:pPr>
      <w:bookmarkStart w:name="_GoBack" w:id="0"/>
      <w:bookmarkEnd w:id="0"/>
      <w:r w:rsidRPr="004C135A">
        <w:drawing>
          <wp:inline distT="0" distB="0" distL="0" distR="0" wp14:anchorId="39A74283" wp14:editId="19059576">
            <wp:extent cx="5940425" cy="3442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35A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8C488" w14:textId="77777777" w:rsidR="00DC1346" w:rsidRDefault="00DC1346">
      <w:pPr>
        <w:spacing w:line="240" w:lineRule="auto"/>
      </w:pPr>
      <w:r>
        <w:separator/>
      </w:r>
    </w:p>
  </w:endnote>
  <w:endnote w:type="continuationSeparator" w:id="0">
    <w:p w14:paraId="22B6A62C" w14:textId="77777777" w:rsidR="00DC1346" w:rsidRDefault="00DC13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BEAFB" w14:textId="77777777" w:rsidR="00DC1346" w:rsidRDefault="00DC134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7A7A96F4" w14:textId="77777777" w:rsidR="00DC1346" w:rsidRDefault="00DC13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0150C"/>
    <w:rsid w:val="004C135A"/>
    <w:rsid w:val="00B0150C"/>
    <w:rsid w:val="00DC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C99B"/>
  <w15:docId w15:val="{C8D0B857-C242-49BA-8CE9-2BF9635B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kern w:val="3"/>
        <w:sz w:val="22"/>
        <w:szCs w:val="22"/>
        <w:lang w:val="ru-RU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ind w:firstLine="0"/>
      <w:jc w:val="center"/>
      <w:outlineLvl w:val="0"/>
    </w:pPr>
    <w:rPr>
      <w:rFonts w:eastAsia="Times New Roman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jc w:val="left"/>
      <w:outlineLvl w:val="1"/>
    </w:pPr>
    <w:rPr>
      <w:rFonts w:eastAsia="Times New Roman"/>
      <w:b/>
      <w:sz w:val="32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20" w:line="480" w:lineRule="auto"/>
      <w:outlineLvl w:val="2"/>
    </w:pPr>
    <w:rPr>
      <w:rFonts w:eastAsia="Times New Roman"/>
      <w:b/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b/>
      <w:sz w:val="32"/>
      <w:szCs w:val="26"/>
    </w:rPr>
  </w:style>
  <w:style w:type="paragraph" w:styleId="a3">
    <w:name w:val="Title"/>
    <w:basedOn w:val="a"/>
    <w:next w:val="a"/>
    <w:uiPriority w:val="10"/>
    <w:qFormat/>
    <w:pPr>
      <w:spacing w:line="480" w:lineRule="auto"/>
      <w:jc w:val="left"/>
    </w:pPr>
    <w:rPr>
      <w:rFonts w:eastAsia="Times New Roman"/>
      <w:b/>
      <w:spacing w:val="-10"/>
      <w:szCs w:val="56"/>
    </w:rPr>
  </w:style>
  <w:style w:type="character" w:customStyle="1" w:styleId="a4">
    <w:name w:val="Заголовок Знак"/>
    <w:basedOn w:val="a0"/>
    <w:rPr>
      <w:rFonts w:ascii="Times New Roman" w:eastAsia="Times New Roman" w:hAnsi="Times New Roman" w:cs="Times New Roman"/>
      <w:b/>
      <w:spacing w:val="-10"/>
      <w:kern w:val="3"/>
      <w:sz w:val="28"/>
      <w:szCs w:val="56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b/>
      <w:color w:val="00000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VIP</dc:creator>
  <dc:description/>
  <cp:lastModifiedBy>Kikuzawa VIP</cp:lastModifiedBy>
  <cp:revision>2</cp:revision>
  <dcterms:created xsi:type="dcterms:W3CDTF">2024-10-09T11:07:00Z</dcterms:created>
  <dcterms:modified xsi:type="dcterms:W3CDTF">2024-10-09T11:07:00Z</dcterms:modified>
</cp:coreProperties>
</file>